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66E4" w14:textId="68967E42" w:rsidR="00A10484" w:rsidRDefault="00AF72E8">
      <w:pPr>
        <w:pStyle w:val="Title"/>
      </w:pPr>
      <w:r>
        <w:t>Machine Learning for Actuaries</w:t>
      </w:r>
    </w:p>
    <w:p w14:paraId="7592F4EB" w14:textId="1EB1EE87" w:rsidR="00855982" w:rsidRPr="00855982" w:rsidRDefault="00AF72E8" w:rsidP="00855982">
      <w:pPr>
        <w:pStyle w:val="Heading1"/>
      </w:pPr>
      <w:r>
        <w:t>Linear Regression Basics</w:t>
      </w:r>
    </w:p>
    <w:p w14:paraId="62E84EB5" w14:textId="1EBBD28A" w:rsidR="00124E8B" w:rsidRDefault="00124E8B" w:rsidP="0029105B">
      <w:pPr>
        <w:rPr>
          <w:b/>
          <w:u w:val="single"/>
        </w:rPr>
      </w:pPr>
      <w:r>
        <w:rPr>
          <w:b/>
          <w:u w:val="single"/>
        </w:rPr>
        <w:t>Pre-processing:</w:t>
      </w:r>
    </w:p>
    <w:p w14:paraId="2D7FCB1E" w14:textId="0F937477" w:rsidR="00BE2AF6" w:rsidRDefault="007D13DB" w:rsidP="0029105B">
      <w:hyperlink r:id="rId10" w:history="1">
        <w:r w:rsidR="00124E8B" w:rsidRPr="00B9642D">
          <w:rPr>
            <w:rStyle w:val="Hyperlink"/>
          </w:rPr>
          <w:t>https://explore.udemy.com/data-science-linear-regression-in-p</w:t>
        </w:r>
        <w:r w:rsidR="00124E8B" w:rsidRPr="00B9642D">
          <w:rPr>
            <w:rStyle w:val="Hyperlink"/>
          </w:rPr>
          <w:t>y</w:t>
        </w:r>
        <w:r w:rsidR="00124E8B" w:rsidRPr="00B9642D">
          <w:rPr>
            <w:rStyle w:val="Hyperlink"/>
          </w:rPr>
          <w:t>thon/</w:t>
        </w:r>
      </w:hyperlink>
    </w:p>
    <w:p w14:paraId="27ED3570" w14:textId="2FDD0A85" w:rsidR="00A64309" w:rsidRDefault="007D13DB" w:rsidP="0029105B">
      <w:hyperlink r:id="rId11" w:history="1">
        <w:r w:rsidR="00A64309" w:rsidRPr="00F44128">
          <w:rPr>
            <w:rStyle w:val="Hyperlink"/>
          </w:rPr>
          <w:t>http://www.codingtricks.biz/generalized-linear-regression-python-scikit-learn-li</w:t>
        </w:r>
        <w:r w:rsidR="00A64309" w:rsidRPr="00F44128">
          <w:rPr>
            <w:rStyle w:val="Hyperlink"/>
          </w:rPr>
          <w:t>b</w:t>
        </w:r>
        <w:r w:rsidR="00A64309" w:rsidRPr="00F44128">
          <w:rPr>
            <w:rStyle w:val="Hyperlink"/>
          </w:rPr>
          <w:t>rary/</w:t>
        </w:r>
      </w:hyperlink>
    </w:p>
    <w:p w14:paraId="025EE4A5" w14:textId="0FB2341F" w:rsidR="00A64309" w:rsidRDefault="007D13DB" w:rsidP="0029105B">
      <w:pPr>
        <w:rPr>
          <w:rStyle w:val="Hyperlink"/>
        </w:rPr>
      </w:pPr>
      <w:hyperlink r:id="rId12" w:history="1">
        <w:r w:rsidR="00A64309" w:rsidRPr="00F44128">
          <w:rPr>
            <w:rStyle w:val="Hyperlink"/>
          </w:rPr>
          <w:t>https://medium.freecodecamp.org/data-science-with-pyth</w:t>
        </w:r>
        <w:bookmarkStart w:id="0" w:name="_GoBack"/>
        <w:bookmarkEnd w:id="0"/>
        <w:r w:rsidR="00A64309" w:rsidRPr="00F44128">
          <w:rPr>
            <w:rStyle w:val="Hyperlink"/>
          </w:rPr>
          <w:t>o</w:t>
        </w:r>
        <w:r w:rsidR="00A64309" w:rsidRPr="00F44128">
          <w:rPr>
            <w:rStyle w:val="Hyperlink"/>
          </w:rPr>
          <w:t>n-8-ways-to-do-linear-regression-and-measure-their-speed-b5577d75f8b</w:t>
        </w:r>
      </w:hyperlink>
    </w:p>
    <w:p w14:paraId="428654A4" w14:textId="08B2CFDE" w:rsidR="00124E8B" w:rsidRDefault="00124E8B" w:rsidP="0029105B">
      <w:pPr>
        <w:rPr>
          <w:b/>
          <w:u w:val="single"/>
        </w:rPr>
      </w:pPr>
      <w:r>
        <w:rPr>
          <w:b/>
          <w:u w:val="single"/>
        </w:rPr>
        <w:t>Training:</w:t>
      </w:r>
    </w:p>
    <w:p w14:paraId="4EDD36F6" w14:textId="4CC66642" w:rsidR="00124E8B" w:rsidRDefault="00124E8B" w:rsidP="00124E8B">
      <w:pPr>
        <w:pStyle w:val="ListParagraph"/>
        <w:numPr>
          <w:ilvl w:val="0"/>
          <w:numId w:val="30"/>
        </w:numPr>
      </w:pPr>
      <w:r>
        <w:t>Fit a regression line using least squares</w:t>
      </w:r>
    </w:p>
    <w:p w14:paraId="6E7DC3EA" w14:textId="430B6BB7" w:rsidR="00124E8B" w:rsidRDefault="00124E8B" w:rsidP="00124E8B">
      <w:pPr>
        <w:pStyle w:val="ListParagraph"/>
        <w:numPr>
          <w:ilvl w:val="0"/>
          <w:numId w:val="30"/>
        </w:numPr>
      </w:pPr>
      <w:r>
        <w:t xml:space="preserve">Single variable regression with </w:t>
      </w:r>
      <w:proofErr w:type="spellStart"/>
      <w:r>
        <w:t>SciKit</w:t>
      </w:r>
      <w:proofErr w:type="spellEnd"/>
      <w:r>
        <w:t xml:space="preserve"> Learn</w:t>
      </w:r>
    </w:p>
    <w:p w14:paraId="283030A3" w14:textId="2BA8FFD4" w:rsidR="00124E8B" w:rsidRDefault="00124E8B" w:rsidP="00124E8B">
      <w:pPr>
        <w:pStyle w:val="ListParagraph"/>
        <w:numPr>
          <w:ilvl w:val="0"/>
          <w:numId w:val="30"/>
        </w:numPr>
      </w:pPr>
      <w:r>
        <w:t>Measuring the fit of a line, train/test split</w:t>
      </w:r>
    </w:p>
    <w:p w14:paraId="0D6B44DB" w14:textId="0BAECFE2" w:rsidR="00124E8B" w:rsidRDefault="00124E8B" w:rsidP="00124E8B">
      <w:pPr>
        <w:pStyle w:val="ListParagraph"/>
        <w:numPr>
          <w:ilvl w:val="0"/>
          <w:numId w:val="30"/>
        </w:numPr>
      </w:pPr>
      <w:r>
        <w:t>Multiple variable regression</w:t>
      </w:r>
    </w:p>
    <w:p w14:paraId="17D2B965" w14:textId="6DF770A4" w:rsidR="00124E8B" w:rsidRDefault="00124E8B" w:rsidP="0029105B">
      <w:pPr>
        <w:pStyle w:val="ListParagraph"/>
        <w:numPr>
          <w:ilvl w:val="0"/>
          <w:numId w:val="30"/>
        </w:numPr>
      </w:pPr>
      <w:r>
        <w:t>Adjusted R</w:t>
      </w:r>
      <w:r>
        <w:rPr>
          <w:vertAlign w:val="superscript"/>
        </w:rPr>
        <w:t>2</w:t>
      </w:r>
      <w:r>
        <w:t>, comparison of models</w:t>
      </w:r>
    </w:p>
    <w:p w14:paraId="41F9B1E5" w14:textId="3927AC35" w:rsidR="001E39DA" w:rsidRDefault="00124E8B" w:rsidP="001E39DA">
      <w:pPr>
        <w:pStyle w:val="Heading1"/>
      </w:pPr>
      <w:r>
        <w:t>Regularization</w:t>
      </w:r>
    </w:p>
    <w:p w14:paraId="4A8D5933" w14:textId="3FD4912F" w:rsidR="00BE2AF6" w:rsidRDefault="00124E8B" w:rsidP="00BE2AF6">
      <w:pPr>
        <w:rPr>
          <w:b/>
          <w:u w:val="single"/>
        </w:rPr>
      </w:pPr>
      <w:r>
        <w:rPr>
          <w:b/>
          <w:u w:val="single"/>
        </w:rPr>
        <w:t>Training:</w:t>
      </w:r>
    </w:p>
    <w:p w14:paraId="58D27B5C" w14:textId="41F0F2F5" w:rsidR="00124E8B" w:rsidRDefault="00124E8B" w:rsidP="00124E8B">
      <w:pPr>
        <w:pStyle w:val="ListParagraph"/>
        <w:numPr>
          <w:ilvl w:val="0"/>
          <w:numId w:val="31"/>
        </w:numPr>
      </w:pPr>
      <w:r>
        <w:t>Variable selection</w:t>
      </w:r>
    </w:p>
    <w:p w14:paraId="53A57273" w14:textId="6963E3F6" w:rsidR="00124E8B" w:rsidRDefault="00124E8B" w:rsidP="00124E8B">
      <w:pPr>
        <w:pStyle w:val="ListParagraph"/>
        <w:numPr>
          <w:ilvl w:val="0"/>
          <w:numId w:val="31"/>
        </w:numPr>
      </w:pPr>
      <w:r>
        <w:t>Ridge regression</w:t>
      </w:r>
    </w:p>
    <w:p w14:paraId="382D380F" w14:textId="14509ECD" w:rsidR="00124E8B" w:rsidRDefault="00124E8B" w:rsidP="00124E8B">
      <w:pPr>
        <w:pStyle w:val="ListParagraph"/>
        <w:numPr>
          <w:ilvl w:val="0"/>
          <w:numId w:val="31"/>
        </w:numPr>
      </w:pPr>
      <w:r>
        <w:t>LASSO</w:t>
      </w:r>
    </w:p>
    <w:p w14:paraId="73E8E700" w14:textId="03A64F19" w:rsidR="00124E8B" w:rsidRDefault="00124E8B" w:rsidP="00124E8B">
      <w:pPr>
        <w:pStyle w:val="ListParagraph"/>
        <w:numPr>
          <w:ilvl w:val="0"/>
          <w:numId w:val="31"/>
        </w:numPr>
      </w:pPr>
      <w:r>
        <w:t>Cross validation for parameter tuning</w:t>
      </w:r>
    </w:p>
    <w:p w14:paraId="1E352EA0" w14:textId="5385AF3F" w:rsidR="00124E8B" w:rsidRDefault="00124E8B" w:rsidP="00124E8B">
      <w:pPr>
        <w:pStyle w:val="ListParagraph"/>
        <w:numPr>
          <w:ilvl w:val="0"/>
          <w:numId w:val="31"/>
        </w:numPr>
      </w:pPr>
      <w:r>
        <w:t>Compare models</w:t>
      </w:r>
    </w:p>
    <w:p w14:paraId="4AA0DF99" w14:textId="278DEF4E" w:rsidR="00124E8B" w:rsidRDefault="00124E8B" w:rsidP="00124E8B">
      <w:pPr>
        <w:pStyle w:val="Heading1"/>
      </w:pPr>
      <w:r>
        <w:t>Decision Trees &amp; Random Forests</w:t>
      </w:r>
    </w:p>
    <w:p w14:paraId="0B224CB2" w14:textId="6875DC02" w:rsidR="00124E8B" w:rsidRDefault="00124E8B" w:rsidP="00124E8B">
      <w:pPr>
        <w:rPr>
          <w:b/>
          <w:u w:val="single"/>
        </w:rPr>
      </w:pPr>
      <w:r>
        <w:rPr>
          <w:b/>
          <w:u w:val="single"/>
        </w:rPr>
        <w:t>Training:</w:t>
      </w:r>
    </w:p>
    <w:p w14:paraId="0C8633C3" w14:textId="2553E0CA" w:rsidR="00124E8B" w:rsidRDefault="00124E8B" w:rsidP="00124E8B">
      <w:pPr>
        <w:pStyle w:val="ListParagraph"/>
        <w:numPr>
          <w:ilvl w:val="0"/>
          <w:numId w:val="32"/>
        </w:numPr>
      </w:pPr>
      <w:r>
        <w:t>Single variable tree</w:t>
      </w:r>
    </w:p>
    <w:p w14:paraId="1DE36C44" w14:textId="169ADD0E" w:rsidR="00124E8B" w:rsidRDefault="00124E8B" w:rsidP="00124E8B">
      <w:pPr>
        <w:pStyle w:val="ListParagraph"/>
        <w:numPr>
          <w:ilvl w:val="0"/>
          <w:numId w:val="32"/>
        </w:numPr>
      </w:pPr>
      <w:r>
        <w:t>Hyperparameter selection</w:t>
      </w:r>
    </w:p>
    <w:p w14:paraId="4E1F24D9" w14:textId="77EC596E" w:rsidR="00124E8B" w:rsidRDefault="00124E8B" w:rsidP="00124E8B">
      <w:pPr>
        <w:pStyle w:val="ListParagraph"/>
        <w:numPr>
          <w:ilvl w:val="0"/>
          <w:numId w:val="32"/>
        </w:numPr>
      </w:pPr>
      <w:r>
        <w:t>Multiple variable tree</w:t>
      </w:r>
    </w:p>
    <w:p w14:paraId="412FDB34" w14:textId="362F003D" w:rsidR="00124E8B" w:rsidRDefault="00124E8B" w:rsidP="00124E8B">
      <w:pPr>
        <w:pStyle w:val="ListParagraph"/>
        <w:numPr>
          <w:ilvl w:val="0"/>
          <w:numId w:val="32"/>
        </w:numPr>
      </w:pPr>
      <w:r>
        <w:t>Random Forest</w:t>
      </w:r>
    </w:p>
    <w:p w14:paraId="4428E5F3" w14:textId="23A65D53" w:rsidR="00124E8B" w:rsidRPr="00124E8B" w:rsidRDefault="00124E8B" w:rsidP="00124E8B">
      <w:pPr>
        <w:pStyle w:val="ListParagraph"/>
        <w:numPr>
          <w:ilvl w:val="0"/>
          <w:numId w:val="32"/>
        </w:numPr>
      </w:pPr>
      <w:r>
        <w:t>Boosting</w:t>
      </w:r>
    </w:p>
    <w:p w14:paraId="1528EF3E" w14:textId="3154A5A8" w:rsidR="001E39DA" w:rsidRDefault="001E39DA" w:rsidP="001E39DA">
      <w:pPr>
        <w:pStyle w:val="Heading1"/>
      </w:pPr>
      <w:r>
        <w:lastRenderedPageBreak/>
        <w:t>Princip</w:t>
      </w:r>
      <w:r w:rsidR="00BE2AF6">
        <w:t>al Components Regression</w:t>
      </w:r>
    </w:p>
    <w:p w14:paraId="1DA4C6F0" w14:textId="01AA3B27" w:rsidR="007D370D" w:rsidRPr="007D370D" w:rsidRDefault="007D13DB" w:rsidP="007D370D">
      <w:hyperlink r:id="rId13" w:history="1">
        <w:r w:rsidR="00BE2AF6" w:rsidRPr="00F44128">
          <w:rPr>
            <w:rStyle w:val="Hyperlink"/>
          </w:rPr>
          <w:t>https://blogs.sas.com/content/iml/2017/10/25/principal-component-regression-drawbacks.html</w:t>
        </w:r>
      </w:hyperlink>
      <w:r w:rsidR="007D370D">
        <w:br/>
      </w:r>
      <w:r w:rsidR="00E80CB4">
        <w:t xml:space="preserve">ISLR </w:t>
      </w:r>
      <w:hyperlink r:id="rId14" w:history="1">
        <w:r w:rsidR="00E80CB4" w:rsidRPr="00F44128">
          <w:rPr>
            <w:rStyle w:val="Hyperlink"/>
          </w:rPr>
          <w:t>https://www.youtube.com/watch?v=eYxwWGJcOfw</w:t>
        </w:r>
      </w:hyperlink>
    </w:p>
    <w:p w14:paraId="7868EB2A" w14:textId="184133C7" w:rsidR="0029105B" w:rsidRDefault="00231C25" w:rsidP="0029105B">
      <w:pPr>
        <w:pStyle w:val="Heading1"/>
      </w:pPr>
      <w:r>
        <w:t>Generalized Linear Models</w:t>
      </w:r>
    </w:p>
    <w:p w14:paraId="186C0BB9" w14:textId="040A750E" w:rsidR="00231C25" w:rsidRDefault="00231C25" w:rsidP="00231C25"/>
    <w:p w14:paraId="20393A15" w14:textId="04E2AE5B" w:rsidR="00231C25" w:rsidRDefault="00231C25" w:rsidP="00231C25">
      <w:pPr>
        <w:pStyle w:val="Heading1"/>
      </w:pPr>
      <w:r>
        <w:t>Generalized Additive Models</w:t>
      </w:r>
    </w:p>
    <w:p w14:paraId="1E48FD7B" w14:textId="4419F098" w:rsidR="00A64309" w:rsidRDefault="007D13DB" w:rsidP="00231C25">
      <w:hyperlink r:id="rId15" w:history="1">
        <w:r w:rsidR="00A64309" w:rsidRPr="00F44128">
          <w:rPr>
            <w:rStyle w:val="Hyperlink"/>
          </w:rPr>
          <w:t>https://codeburst.io/pygam-getting-started-with-generalized-additive-models-in-python-457df5b4705f</w:t>
        </w:r>
      </w:hyperlink>
    </w:p>
    <w:p w14:paraId="7AD8BDD3" w14:textId="4363DD47" w:rsidR="00231C25" w:rsidRDefault="00231C25" w:rsidP="00231C25">
      <w:pPr>
        <w:pStyle w:val="Heading1"/>
      </w:pPr>
      <w:r>
        <w:t>Non-Parametric Regression</w:t>
      </w:r>
    </w:p>
    <w:p w14:paraId="119B28D9" w14:textId="1BD28B64" w:rsidR="0007158C" w:rsidRDefault="007D13DB" w:rsidP="00231C25">
      <w:hyperlink r:id="rId16" w:history="1">
        <w:r w:rsidR="00A64309" w:rsidRPr="00F44128">
          <w:rPr>
            <w:rStyle w:val="Hyperlink"/>
          </w:rPr>
          <w:t>http://mccormickml.com/2014/02/26/kernel-regression/</w:t>
        </w:r>
      </w:hyperlink>
      <w:r w:rsidR="0007158C">
        <w:br/>
      </w:r>
      <w:hyperlink r:id="rId17" w:history="1">
        <w:r w:rsidR="0007158C" w:rsidRPr="00F44128">
          <w:rPr>
            <w:rStyle w:val="Hyperlink"/>
          </w:rPr>
          <w:t>https://www.youtube.com/watch?v=ncF7ArjJFqM</w:t>
        </w:r>
      </w:hyperlink>
    </w:p>
    <w:p w14:paraId="7F2468E7" w14:textId="77A93EF1" w:rsidR="00231C25" w:rsidRDefault="00231C25" w:rsidP="00231C25">
      <w:pPr>
        <w:pStyle w:val="Heading1"/>
      </w:pPr>
      <w:r>
        <w:t>Splines</w:t>
      </w:r>
    </w:p>
    <w:p w14:paraId="0016CB49" w14:textId="3BB51C83" w:rsidR="000104DB" w:rsidRDefault="007D13DB" w:rsidP="000104DB">
      <w:hyperlink r:id="rId18" w:history="1">
        <w:r w:rsidR="000104DB" w:rsidRPr="00F44128">
          <w:rPr>
            <w:rStyle w:val="Hyperlink"/>
          </w:rPr>
          <w:t>http://www.noahbrenowitz.com/post/regression-splines/</w:t>
        </w:r>
      </w:hyperlink>
    </w:p>
    <w:p w14:paraId="2E13A076" w14:textId="2678FD54" w:rsidR="000104DB" w:rsidRDefault="00E80CB4" w:rsidP="000104DB">
      <w:r>
        <w:t xml:space="preserve">ISLR 1 </w:t>
      </w:r>
      <w:hyperlink r:id="rId19" w:history="1">
        <w:r w:rsidRPr="00F44128">
          <w:rPr>
            <w:rStyle w:val="Hyperlink"/>
          </w:rPr>
          <w:t>https://www.youtube.com/watch?v=7ZIqzTNB8lk</w:t>
        </w:r>
      </w:hyperlink>
    </w:p>
    <w:p w14:paraId="244C3096" w14:textId="773A4102" w:rsidR="000104DB" w:rsidRPr="000104DB" w:rsidRDefault="00E80CB4" w:rsidP="000104DB">
      <w:r>
        <w:t xml:space="preserve">ISLR 2 </w:t>
      </w:r>
      <w:hyperlink r:id="rId20" w:history="1">
        <w:r w:rsidR="00A64309" w:rsidRPr="00F44128">
          <w:rPr>
            <w:rStyle w:val="Hyperlink"/>
          </w:rPr>
          <w:t>https://www.youtube.com/watch?v=mxXHJa1DsWQ</w:t>
        </w:r>
      </w:hyperlink>
    </w:p>
    <w:sectPr w:rsidR="000104DB" w:rsidRPr="000104DB" w:rsidSect="00855982"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B4274" w14:textId="77777777" w:rsidR="007D13DB" w:rsidRDefault="007D13DB" w:rsidP="00855982">
      <w:pPr>
        <w:spacing w:after="0" w:line="240" w:lineRule="auto"/>
      </w:pPr>
      <w:r>
        <w:separator/>
      </w:r>
    </w:p>
  </w:endnote>
  <w:endnote w:type="continuationSeparator" w:id="0">
    <w:p w14:paraId="4132BE86" w14:textId="77777777" w:rsidR="007D13DB" w:rsidRDefault="007D13D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6E76E1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ECB52" w14:textId="77777777" w:rsidR="007D13DB" w:rsidRDefault="007D13DB" w:rsidP="00855982">
      <w:pPr>
        <w:spacing w:after="0" w:line="240" w:lineRule="auto"/>
      </w:pPr>
      <w:r>
        <w:separator/>
      </w:r>
    </w:p>
  </w:footnote>
  <w:footnote w:type="continuationSeparator" w:id="0">
    <w:p w14:paraId="3424CA05" w14:textId="77777777" w:rsidR="007D13DB" w:rsidRDefault="007D13D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64D0877"/>
    <w:multiLevelType w:val="hybridMultilevel"/>
    <w:tmpl w:val="944CA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437E22"/>
    <w:multiLevelType w:val="hybridMultilevel"/>
    <w:tmpl w:val="8BEAF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AA470E3"/>
    <w:multiLevelType w:val="hybridMultilevel"/>
    <w:tmpl w:val="EB885D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20"/>
  </w:num>
  <w:num w:numId="31">
    <w:abstractNumId w:val="17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E8"/>
    <w:rsid w:val="000104DB"/>
    <w:rsid w:val="00035427"/>
    <w:rsid w:val="00046286"/>
    <w:rsid w:val="0007158C"/>
    <w:rsid w:val="00124E8B"/>
    <w:rsid w:val="001D4362"/>
    <w:rsid w:val="001E39DA"/>
    <w:rsid w:val="00231C25"/>
    <w:rsid w:val="0029105B"/>
    <w:rsid w:val="003B75BF"/>
    <w:rsid w:val="007833A7"/>
    <w:rsid w:val="007D13DB"/>
    <w:rsid w:val="007D370D"/>
    <w:rsid w:val="00855982"/>
    <w:rsid w:val="008B2D2A"/>
    <w:rsid w:val="00A10484"/>
    <w:rsid w:val="00A64309"/>
    <w:rsid w:val="00AF72E8"/>
    <w:rsid w:val="00BE2AF6"/>
    <w:rsid w:val="00C20E99"/>
    <w:rsid w:val="00E80CB4"/>
    <w:rsid w:val="00F96AE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27DD06"/>
  <w15:chartTrackingRefBased/>
  <w15:docId w15:val="{F8B35E9E-9FB5-44D0-A8A6-5C3A19EA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BE2AF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124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logs.sas.com/content/iml/2017/10/25/principal-component-regression-drawbacks.html" TargetMode="External"/><Relationship Id="rId18" Type="http://schemas.openxmlformats.org/officeDocument/2006/relationships/hyperlink" Target="http://www.noahbrenowitz.com/post/regression-splines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medium.freecodecamp.org/data-science-with-python-8-ways-to-do-linear-regression-and-measure-their-speed-b5577d75f8b" TargetMode="External"/><Relationship Id="rId17" Type="http://schemas.openxmlformats.org/officeDocument/2006/relationships/hyperlink" Target="https://www.youtube.com/watch?v=ncF7ArjJFq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ccormickml.com/2014/02/26/kernel-regression/" TargetMode="External"/><Relationship Id="rId20" Type="http://schemas.openxmlformats.org/officeDocument/2006/relationships/hyperlink" Target="https://www.youtube.com/watch?v=mxXHJa1DsWQ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odingtricks.biz/generalized-linear-regression-python-scikit-learn-library/" TargetMode="External"/><Relationship Id="rId5" Type="http://schemas.openxmlformats.org/officeDocument/2006/relationships/styles" Target="styles.xml"/><Relationship Id="rId15" Type="http://schemas.openxmlformats.org/officeDocument/2006/relationships/hyperlink" Target="https://codeburst.io/pygam-getting-started-with-generalized-additive-models-in-python-457df5b4705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xplore.udemy.com/data-science-linear-regression-in-python/" TargetMode="External"/><Relationship Id="rId19" Type="http://schemas.openxmlformats.org/officeDocument/2006/relationships/hyperlink" Target="https://www.youtube.com/watch?v=7ZIqzTNB8l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eYxwWGJcOfw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es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248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Leslie</dc:creator>
  <cp:lastModifiedBy>James Leslie</cp:lastModifiedBy>
  <cp:revision>6</cp:revision>
  <dcterms:created xsi:type="dcterms:W3CDTF">2018-04-11T14:47:00Z</dcterms:created>
  <dcterms:modified xsi:type="dcterms:W3CDTF">2018-05-02T15:01:00Z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